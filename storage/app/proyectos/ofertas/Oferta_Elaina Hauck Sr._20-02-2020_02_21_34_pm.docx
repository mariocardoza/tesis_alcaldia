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8734F" w14:textId="114F0975" w:rsidR="00F94CA1" w:rsidRDefault="0086677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58240" behindDoc="0" locked="0" layoutInCell="1" allowOverlap="1" wp14:anchorId="08EB41B4" wp14:editId="44443B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28949" cy="1542940"/>
            <wp:effectExtent l="0" t="0" r="0" b="110"/>
            <wp:wrapTight wrapText="bothSides">
              <wp:wrapPolygon edited="0">
                <wp:start x="0" y="0"/>
                <wp:lineTo x="0" y="21342"/>
                <wp:lineTo x="21268" y="21342"/>
                <wp:lineTo x="21268" y="0"/>
                <wp:lineTo x="0" y="0"/>
              </wp:wrapPolygon>
            </wp:wrapTight>
            <wp:docPr id="1" name="Imagen 1" descr="C:\Users\Mario\Downloads\12122708_185609701772362_1381114959888994551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949" cy="1542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Señores de la sub unidad de proyección social Departamento de Informática, Universidad de El Salvador, Facultad Multidisciplinaria Paracentral.</w:t>
      </w:r>
    </w:p>
    <w:p w14:paraId="288C5EBD" w14:textId="77777777" w:rsidR="00F94CA1" w:rsidRDefault="00F94CA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1B459D" w14:textId="77777777" w:rsidR="00F94CA1" w:rsidRDefault="0086677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Reciban un cordial y afectuoso saludo</w:t>
      </w:r>
      <w:r>
        <w:rPr>
          <w:rFonts w:ascii="Times New Roman" w:hAnsi="Times New Roman"/>
          <w:sz w:val="24"/>
          <w:szCs w:val="24"/>
        </w:rPr>
        <w:t xml:space="preserve"> en nombre del Centro Escolar “Mercedes Novoa” de la Cuidad de Apastepeque, deseándole éxitos en sus laborares diarias.</w:t>
      </w:r>
    </w:p>
    <w:p w14:paraId="2D4A606B" w14:textId="77777777" w:rsidR="00F94CA1" w:rsidRDefault="0086677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motivo de la presente es para solicitarle autorización para que el estudiante Mario Rene Cardoza Huezo con el carnet CH09050 de la ca</w:t>
      </w:r>
      <w:r>
        <w:rPr>
          <w:rFonts w:ascii="Times New Roman" w:hAnsi="Times New Roman"/>
          <w:sz w:val="24"/>
          <w:szCs w:val="24"/>
        </w:rPr>
        <w:t>rrera de Ingeniería de Sistemas Informáticos realice sus horas sociales en nuestra institución con la impartición de horas clase y capacitación a docentes en el uso del equipo informático con el que cuenta nuestra institución, así como también con otras ne</w:t>
      </w:r>
      <w:r>
        <w:rPr>
          <w:rFonts w:ascii="Times New Roman" w:hAnsi="Times New Roman"/>
          <w:sz w:val="24"/>
          <w:szCs w:val="24"/>
        </w:rPr>
        <w:t>cesidades que puedan surgir en el ámbito informático.</w:t>
      </w:r>
    </w:p>
    <w:p w14:paraId="1961AE2F" w14:textId="77777777" w:rsidR="00F94CA1" w:rsidRDefault="0086677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espera de contar con la ayuda de antemano le reiteramos nuestro agradecimiento.</w:t>
      </w:r>
    </w:p>
    <w:p w14:paraId="5363F539" w14:textId="77777777" w:rsidR="00F94CA1" w:rsidRDefault="0086677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Atentamente.</w:t>
      </w:r>
    </w:p>
    <w:p w14:paraId="3CC375BB" w14:textId="77777777" w:rsidR="00F94CA1" w:rsidRDefault="00F94CA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886199" w14:textId="77777777" w:rsidR="00F94CA1" w:rsidRDefault="00866770">
      <w:pPr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F._______________________</w:t>
      </w:r>
      <w:r>
        <w:rPr>
          <w:rFonts w:ascii="Times New Roman" w:eastAsia="Times New Roman" w:hAnsi="Times New Roman"/>
          <w:color w:val="000000"/>
          <w:w w:val="1"/>
          <w:shd w:val="clear" w:color="auto" w:fill="000000"/>
        </w:rPr>
        <w:t xml:space="preserve"> </w:t>
      </w:r>
    </w:p>
    <w:p w14:paraId="5814FC2E" w14:textId="77777777" w:rsidR="00F94CA1" w:rsidRDefault="0086677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Lic. María Lucia Huezo</w:t>
      </w:r>
    </w:p>
    <w:p w14:paraId="381B4322" w14:textId="77777777" w:rsidR="00F94CA1" w:rsidRDefault="00866770">
      <w:pPr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Directora del Centro Escolar “Mercedes Novoa”</w:t>
      </w:r>
    </w:p>
    <w:sectPr w:rsidR="00F94CA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EEE96" w14:textId="77777777" w:rsidR="00000000" w:rsidRDefault="00866770">
      <w:pPr>
        <w:spacing w:after="0" w:line="240" w:lineRule="auto"/>
      </w:pPr>
      <w:r>
        <w:separator/>
      </w:r>
    </w:p>
  </w:endnote>
  <w:endnote w:type="continuationSeparator" w:id="0">
    <w:p w14:paraId="6C846075" w14:textId="77777777" w:rsidR="00000000" w:rsidRDefault="0086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7D449" w14:textId="77777777" w:rsidR="00000000" w:rsidRDefault="008667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A9A5CD" w14:textId="77777777" w:rsidR="00000000" w:rsidRDefault="00866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94CA1"/>
    <w:rsid w:val="000B317F"/>
    <w:rsid w:val="00722BDA"/>
    <w:rsid w:val="00866770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55FFC"/>
  <w15:docId w15:val="{9A19217A-4408-4610-8E2C-BD71157E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SV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Cardoza Huezo</dc:creator>
  <dc:description/>
  <cp:lastModifiedBy>Mario Cardoza Huezo</cp:lastModifiedBy>
  <cp:revision>4</cp:revision>
  <dcterms:created xsi:type="dcterms:W3CDTF">2016-01-25T03:00:00Z</dcterms:created>
  <dcterms:modified xsi:type="dcterms:W3CDTF">2016-01-25T03:00:00Z</dcterms:modified>
</cp:coreProperties>
</file>